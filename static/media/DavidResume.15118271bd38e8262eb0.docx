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  <w:gridCol w:w="6470"/>
      </w:tblGrid>
      <w:tr w:rsidR="00C450D1" w14:paraId="2AF34FB9" w14:textId="4939384D" w:rsidTr="00C450D1">
        <w:trPr>
          <w:trHeight w:val="3004"/>
        </w:trPr>
        <w:tc>
          <w:tcPr>
            <w:tcW w:w="3600" w:type="dxa"/>
            <w:vAlign w:val="bottom"/>
          </w:tcPr>
          <w:p w14:paraId="6189464C" w14:textId="657B3A75" w:rsidR="00C450D1" w:rsidRPr="006B111A" w:rsidRDefault="00C450D1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A5AB855" w14:textId="77777777" w:rsidR="00C450D1" w:rsidRDefault="00C450D1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BB99EF" w14:textId="77777777" w:rsidR="00C450D1" w:rsidRDefault="00C450D1" w:rsidP="001B2ABD">
            <w:pPr>
              <w:pStyle w:val="Title"/>
            </w:pPr>
            <w:r>
              <w:t xml:space="preserve">David </w:t>
            </w:r>
          </w:p>
          <w:p w14:paraId="355E9635" w14:textId="6C45D9A6" w:rsidR="00C450D1" w:rsidRDefault="00C450D1" w:rsidP="001B2ABD">
            <w:pPr>
              <w:pStyle w:val="Title"/>
            </w:pPr>
            <w:r>
              <w:t>Lasky</w:t>
            </w:r>
          </w:p>
          <w:p w14:paraId="08B5365D" w14:textId="31E0E42D" w:rsidR="00C450D1" w:rsidRDefault="00C450D1" w:rsidP="001B2ABD">
            <w:pPr>
              <w:pStyle w:val="Subtitle"/>
            </w:pPr>
            <w:r>
              <w:rPr>
                <w:spacing w:val="0"/>
              </w:rPr>
              <w:t>Front-End Web Developer</w:t>
            </w:r>
          </w:p>
        </w:tc>
        <w:tc>
          <w:tcPr>
            <w:tcW w:w="6470" w:type="dxa"/>
          </w:tcPr>
          <w:p w14:paraId="3331BA9D" w14:textId="77777777" w:rsidR="00C450D1" w:rsidRDefault="00C450D1" w:rsidP="001B2ABD">
            <w:pPr>
              <w:pStyle w:val="Title"/>
            </w:pPr>
          </w:p>
        </w:tc>
      </w:tr>
      <w:tr w:rsidR="00C450D1" w:rsidRPr="00074E59" w14:paraId="6360F9BB" w14:textId="15D0EE4E" w:rsidTr="00865722">
        <w:trPr>
          <w:trHeight w:val="9450"/>
        </w:trPr>
        <w:tc>
          <w:tcPr>
            <w:tcW w:w="3600" w:type="dxa"/>
          </w:tcPr>
          <w:p w14:paraId="5346400D" w14:textId="69979B0E" w:rsidR="00C450D1" w:rsidRPr="00865722" w:rsidRDefault="00C450D1" w:rsidP="00036450">
            <w:pPr>
              <w:pStyle w:val="Heading3"/>
              <w:rPr>
                <w:sz w:val="28"/>
                <w:szCs w:val="28"/>
              </w:rPr>
            </w:pPr>
            <w:r w:rsidRPr="00865722">
              <w:rPr>
                <w:sz w:val="28"/>
                <w:szCs w:val="28"/>
              </w:rPr>
              <w:t>Objective</w:t>
            </w:r>
          </w:p>
          <w:p w14:paraId="2150E99E" w14:textId="78245661" w:rsidR="00C450D1" w:rsidRPr="006B111A" w:rsidRDefault="00C450D1" w:rsidP="007C5909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r w:rsidRPr="006B111A">
              <w:rPr>
                <w:i/>
                <w:iCs/>
                <w:sz w:val="22"/>
                <w:szCs w:val="22"/>
              </w:rPr>
              <w:t>Self-taught Front-End Web Developer with ability to learn and collaborate in rapidly changing environments. 1</w:t>
            </w:r>
            <w:r>
              <w:rPr>
                <w:i/>
                <w:iCs/>
                <w:sz w:val="22"/>
              </w:rPr>
              <w:t>+</w:t>
            </w:r>
            <w:r w:rsidRPr="006B111A">
              <w:rPr>
                <w:i/>
                <w:iCs/>
                <w:sz w:val="22"/>
                <w:szCs w:val="22"/>
              </w:rPr>
              <w:t xml:space="preserve"> year of web development experience, learning HTML, CSS, JavaScript, </w:t>
            </w:r>
            <w:proofErr w:type="spellStart"/>
            <w:r w:rsidRPr="006B111A">
              <w:rPr>
                <w:i/>
                <w:iCs/>
                <w:sz w:val="22"/>
                <w:szCs w:val="22"/>
              </w:rPr>
              <w:t>Node.Js</w:t>
            </w:r>
            <w:proofErr w:type="spellEnd"/>
            <w:r w:rsidRPr="006B111A">
              <w:rPr>
                <w:i/>
                <w:iCs/>
                <w:sz w:val="22"/>
                <w:szCs w:val="22"/>
              </w:rPr>
              <w:t xml:space="preserve"> and </w:t>
            </w:r>
            <w:proofErr w:type="spellStart"/>
            <w:r w:rsidRPr="006B111A">
              <w:rPr>
                <w:i/>
                <w:iCs/>
                <w:sz w:val="22"/>
                <w:szCs w:val="22"/>
              </w:rPr>
              <w:t>React.Js</w:t>
            </w:r>
            <w:proofErr w:type="spellEnd"/>
            <w:r w:rsidRPr="006B111A">
              <w:rPr>
                <w:i/>
                <w:iCs/>
                <w:sz w:val="22"/>
                <w:szCs w:val="22"/>
              </w:rPr>
              <w:t>. Eager to tackle web development/design challenges to achieve lasting impacts on user experience.</w:t>
            </w:r>
          </w:p>
          <w:p w14:paraId="381F04FA" w14:textId="77777777" w:rsidR="00C450D1" w:rsidRDefault="00C450D1" w:rsidP="00036450"/>
          <w:sdt>
            <w:sdtPr>
              <w:rPr>
                <w:sz w:val="22"/>
                <w:szCs w:val="22"/>
              </w:rPr>
              <w:id w:val="-1954003311"/>
              <w:placeholder>
                <w:docPart w:val="0BA1D28C6169476A90786F9CBF142C4E"/>
              </w:placeholder>
              <w:temporary/>
              <w:showingPlcHdr/>
              <w15:appearance w15:val="hidden"/>
            </w:sdtPr>
            <w:sdtContent>
              <w:p w14:paraId="190EB59A" w14:textId="77777777" w:rsidR="00C450D1" w:rsidRPr="006B111A" w:rsidRDefault="00C450D1" w:rsidP="00CB0055">
                <w:pPr>
                  <w:pStyle w:val="Heading3"/>
                  <w:rPr>
                    <w:sz w:val="22"/>
                    <w:szCs w:val="22"/>
                  </w:rPr>
                </w:pPr>
                <w:r w:rsidRPr="00865722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111563247"/>
              <w:placeholder>
                <w:docPart w:val="3BE997D62F99448895E1FBC9A775A189"/>
              </w:placeholder>
              <w:temporary/>
              <w:showingPlcHdr/>
              <w15:appearance w15:val="hidden"/>
            </w:sdtPr>
            <w:sdtContent>
              <w:p w14:paraId="6459930F" w14:textId="77777777" w:rsidR="00C450D1" w:rsidRPr="006B111A" w:rsidRDefault="00C450D1" w:rsidP="004D3011">
                <w:pPr>
                  <w:rPr>
                    <w:sz w:val="22"/>
                    <w:szCs w:val="22"/>
                  </w:rPr>
                </w:pPr>
                <w:r w:rsidRPr="006B111A">
                  <w:rPr>
                    <w:sz w:val="22"/>
                    <w:szCs w:val="22"/>
                  </w:rPr>
                  <w:t>PHONE:</w:t>
                </w:r>
              </w:p>
            </w:sdtContent>
          </w:sdt>
          <w:p w14:paraId="5B6B968A" w14:textId="4CD26321" w:rsidR="00C450D1" w:rsidRPr="006B111A" w:rsidRDefault="00C450D1" w:rsidP="004D3011">
            <w:pPr>
              <w:rPr>
                <w:sz w:val="22"/>
                <w:szCs w:val="22"/>
              </w:rPr>
            </w:pPr>
            <w:r w:rsidRPr="006B111A">
              <w:rPr>
                <w:sz w:val="22"/>
                <w:szCs w:val="22"/>
              </w:rPr>
              <w:t>845-587-8354</w:t>
            </w:r>
          </w:p>
          <w:p w14:paraId="497B2225" w14:textId="77777777" w:rsidR="00C450D1" w:rsidRPr="006B111A" w:rsidRDefault="00C450D1" w:rsidP="004D3011">
            <w:pPr>
              <w:rPr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</w:rPr>
              <w:id w:val="67859272"/>
              <w:placeholder>
                <w:docPart w:val="0D3C8BAEE9EF4CBAA6E1627724ADD10C"/>
              </w:placeholder>
              <w:temporary/>
              <w:showingPlcHdr/>
              <w15:appearance w15:val="hidden"/>
            </w:sdtPr>
            <w:sdtContent>
              <w:p w14:paraId="13D9C281" w14:textId="77777777" w:rsidR="00C450D1" w:rsidRPr="006B111A" w:rsidRDefault="00C450D1" w:rsidP="004D3011">
                <w:pPr>
                  <w:rPr>
                    <w:sz w:val="22"/>
                    <w:szCs w:val="22"/>
                  </w:rPr>
                </w:pPr>
                <w:r w:rsidRPr="006B111A">
                  <w:rPr>
                    <w:sz w:val="22"/>
                    <w:szCs w:val="22"/>
                  </w:rPr>
                  <w:t>WEBSITE:</w:t>
                </w:r>
              </w:p>
            </w:sdtContent>
          </w:sdt>
          <w:p w14:paraId="24079945" w14:textId="548A2F3C" w:rsidR="00C450D1" w:rsidRPr="006B111A" w:rsidRDefault="00000000" w:rsidP="004D3011">
            <w:pPr>
              <w:rPr>
                <w:sz w:val="22"/>
                <w:szCs w:val="22"/>
              </w:rPr>
            </w:pPr>
            <w:hyperlink r:id="rId8" w:history="1">
              <w:r w:rsidR="00C450D1" w:rsidRPr="006B111A">
                <w:rPr>
                  <w:rStyle w:val="Hyperlink"/>
                  <w:sz w:val="22"/>
                  <w:szCs w:val="22"/>
                </w:rPr>
                <w:t>David Lasky's Portfolio (davidl117.github.io)</w:t>
              </w:r>
            </w:hyperlink>
          </w:p>
          <w:p w14:paraId="528FADB4" w14:textId="77777777" w:rsidR="00C450D1" w:rsidRPr="006B111A" w:rsidRDefault="00C450D1" w:rsidP="004D3011">
            <w:pPr>
              <w:rPr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</w:rPr>
              <w:id w:val="-240260293"/>
              <w:placeholder>
                <w:docPart w:val="A4349B7FD6534962BC090B0D986E6049"/>
              </w:placeholder>
              <w:temporary/>
              <w:showingPlcHdr/>
              <w15:appearance w15:val="hidden"/>
            </w:sdtPr>
            <w:sdtContent>
              <w:p w14:paraId="6D07B0B9" w14:textId="77777777" w:rsidR="00C450D1" w:rsidRPr="006B111A" w:rsidRDefault="00C450D1" w:rsidP="004D3011">
                <w:pPr>
                  <w:rPr>
                    <w:sz w:val="22"/>
                    <w:szCs w:val="22"/>
                  </w:rPr>
                </w:pPr>
                <w:r w:rsidRPr="006B111A">
                  <w:rPr>
                    <w:sz w:val="22"/>
                    <w:szCs w:val="22"/>
                  </w:rPr>
                  <w:t>EMAIL:</w:t>
                </w:r>
              </w:p>
            </w:sdtContent>
          </w:sdt>
          <w:p w14:paraId="5B139D58" w14:textId="751FA61F" w:rsidR="00C450D1" w:rsidRPr="006B111A" w:rsidRDefault="00C450D1" w:rsidP="004D3011">
            <w:pPr>
              <w:rPr>
                <w:rStyle w:val="Hyperlink"/>
                <w:sz w:val="22"/>
                <w:szCs w:val="22"/>
              </w:rPr>
            </w:pPr>
            <w:r w:rsidRPr="006B111A">
              <w:rPr>
                <w:sz w:val="22"/>
                <w:szCs w:val="22"/>
              </w:rPr>
              <w:t>Lasky96@gmai.com</w:t>
            </w:r>
          </w:p>
          <w:p w14:paraId="1A8827CA" w14:textId="5E8B7DFB" w:rsidR="00C450D1" w:rsidRPr="00865722" w:rsidRDefault="00C450D1" w:rsidP="00CB0055">
            <w:pPr>
              <w:pStyle w:val="Heading3"/>
              <w:rPr>
                <w:sz w:val="32"/>
                <w:szCs w:val="32"/>
              </w:rPr>
            </w:pPr>
            <w:r w:rsidRPr="00865722">
              <w:rPr>
                <w:sz w:val="32"/>
                <w:szCs w:val="32"/>
              </w:rPr>
              <w:t>Skills</w:t>
            </w:r>
          </w:p>
          <w:p w14:paraId="746B3CA8" w14:textId="0996FE1D" w:rsidR="00C450D1" w:rsidRPr="00865722" w:rsidRDefault="00C450D1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HTML</w:t>
            </w:r>
          </w:p>
          <w:p w14:paraId="5102F5C9" w14:textId="4CB8A5FA" w:rsidR="00C450D1" w:rsidRPr="00865722" w:rsidRDefault="00C450D1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CSS</w:t>
            </w:r>
          </w:p>
          <w:p w14:paraId="799C0A7D" w14:textId="52D8F453" w:rsidR="00C450D1" w:rsidRPr="00865722" w:rsidRDefault="00C450D1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JavaScript</w:t>
            </w:r>
          </w:p>
          <w:p w14:paraId="1EEAF372" w14:textId="77777777" w:rsidR="00C450D1" w:rsidRPr="00865722" w:rsidRDefault="00C450D1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React</w:t>
            </w:r>
          </w:p>
          <w:p w14:paraId="45D7C06D" w14:textId="77777777" w:rsidR="007C5909" w:rsidRPr="00865722" w:rsidRDefault="007C5909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Flutter</w:t>
            </w:r>
          </w:p>
          <w:p w14:paraId="57A79B15" w14:textId="77777777" w:rsidR="007C5909" w:rsidRPr="00865722" w:rsidRDefault="007C5909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Dart</w:t>
            </w:r>
          </w:p>
          <w:p w14:paraId="6EE7938C" w14:textId="77777777" w:rsidR="007C5909" w:rsidRPr="00865722" w:rsidRDefault="007C5909" w:rsidP="004D3011">
            <w:pPr>
              <w:rPr>
                <w:sz w:val="24"/>
                <w:szCs w:val="24"/>
              </w:rPr>
            </w:pPr>
            <w:r w:rsidRPr="00865722">
              <w:rPr>
                <w:sz w:val="24"/>
                <w:szCs w:val="24"/>
              </w:rPr>
              <w:t>Node.js</w:t>
            </w:r>
          </w:p>
          <w:p w14:paraId="724B61E1" w14:textId="01F43057" w:rsidR="007C5909" w:rsidRPr="004D3011" w:rsidRDefault="007C5909" w:rsidP="004D3011">
            <w:proofErr w:type="spellStart"/>
            <w:r w:rsidRPr="00865722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20" w:type="dxa"/>
          </w:tcPr>
          <w:p w14:paraId="50F6FA56" w14:textId="77777777" w:rsidR="00C450D1" w:rsidRPr="00074E59" w:rsidRDefault="00C450D1" w:rsidP="00074E59">
            <w:pPr>
              <w:tabs>
                <w:tab w:val="left" w:pos="990"/>
              </w:tabs>
              <w:spacing w:line="276" w:lineRule="auto"/>
              <w:rPr>
                <w:b/>
                <w:bCs/>
                <w:i/>
                <w:iCs/>
              </w:rPr>
            </w:pPr>
          </w:p>
        </w:tc>
        <w:tc>
          <w:tcPr>
            <w:tcW w:w="6470" w:type="dxa"/>
          </w:tcPr>
          <w:sdt>
            <w:sdtPr>
              <w:rPr>
                <w:b/>
                <w:bCs/>
                <w:i/>
                <w:iCs/>
              </w:rPr>
              <w:id w:val="1049110328"/>
              <w:placeholder>
                <w:docPart w:val="3D83E5879DC54FDF80A4CD9017EB2294"/>
              </w:placeholder>
              <w:temporary/>
              <w:showingPlcHdr/>
              <w15:appearance w15:val="hidden"/>
            </w:sdtPr>
            <w:sdtContent>
              <w:p w14:paraId="2DEE89FD" w14:textId="77777777" w:rsidR="00C450D1" w:rsidRPr="006B111A" w:rsidRDefault="00C450D1" w:rsidP="00074E59">
                <w:pPr>
                  <w:pStyle w:val="Heading2"/>
                  <w:spacing w:line="276" w:lineRule="auto"/>
                  <w:rPr>
                    <w:b/>
                    <w:bCs/>
                    <w:i/>
                    <w:iCs/>
                  </w:rPr>
                </w:pPr>
                <w:r w:rsidRPr="006B111A">
                  <w:rPr>
                    <w:b/>
                    <w:bCs/>
                    <w:i/>
                    <w:iCs/>
                  </w:rPr>
                  <w:t>EDUCATION</w:t>
                </w:r>
              </w:p>
            </w:sdtContent>
          </w:sdt>
          <w:p w14:paraId="33307319" w14:textId="36F43517" w:rsidR="00C450D1" w:rsidRPr="006B111A" w:rsidRDefault="00C450D1" w:rsidP="00074E59">
            <w:pPr>
              <w:pStyle w:val="Heading4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Rockland Community College</w:t>
            </w:r>
          </w:p>
          <w:p w14:paraId="64BC44CC" w14:textId="2789D9A2" w:rsidR="00C450D1" w:rsidRPr="006B111A" w:rsidRDefault="00C450D1" w:rsidP="00074E59">
            <w:pPr>
              <w:pStyle w:val="Date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2017 - 2021</w:t>
            </w:r>
          </w:p>
          <w:p w14:paraId="3E0F5CC0" w14:textId="1F7A8D8A" w:rsidR="00C450D1" w:rsidRDefault="00C450D1" w:rsidP="00074E59">
            <w:p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Associates of Science</w:t>
            </w:r>
          </w:p>
          <w:p w14:paraId="110B9B43" w14:textId="77777777" w:rsidR="00C450D1" w:rsidRPr="006B111A" w:rsidRDefault="00C450D1" w:rsidP="00074E59">
            <w:pPr>
              <w:spacing w:line="276" w:lineRule="auto"/>
              <w:rPr>
                <w:b/>
                <w:bCs/>
                <w:i/>
                <w:iCs/>
              </w:rPr>
            </w:pPr>
          </w:p>
          <w:p w14:paraId="6A6F4E3F" w14:textId="3A1F5AF2" w:rsidR="00C450D1" w:rsidRPr="006B111A" w:rsidRDefault="00C450D1" w:rsidP="00074E59">
            <w:pPr>
              <w:pStyle w:val="Heading2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Experience</w:t>
            </w:r>
          </w:p>
          <w:p w14:paraId="4B19C37E" w14:textId="1BAF1BD5" w:rsidR="00C450D1" w:rsidRPr="006B111A" w:rsidRDefault="00C450D1" w:rsidP="00074E59">
            <w:pPr>
              <w:pStyle w:val="Heading4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Freelance</w:t>
            </w:r>
            <w:r>
              <w:rPr>
                <w:bCs/>
                <w:i/>
                <w:iCs/>
              </w:rPr>
              <w:t>,</w:t>
            </w:r>
            <w:r w:rsidRPr="006B111A">
              <w:rPr>
                <w:b/>
                <w:bCs/>
                <w:i/>
                <w:iCs/>
              </w:rPr>
              <w:t xml:space="preserve"> Front-End Developer</w:t>
            </w:r>
          </w:p>
          <w:p w14:paraId="366D953C" w14:textId="2B4C3FFA" w:rsidR="00C450D1" w:rsidRPr="006B111A" w:rsidRDefault="00C450D1" w:rsidP="00074E59">
            <w:pPr>
              <w:pStyle w:val="Date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3/01/2022 – Current</w:t>
            </w:r>
          </w:p>
          <w:p w14:paraId="7EDE0D50" w14:textId="535D3A65" w:rsidR="00C450D1" w:rsidRDefault="00865722" w:rsidP="0086572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Built portfolio and other projects in React</w:t>
            </w:r>
          </w:p>
          <w:p w14:paraId="2B19D92C" w14:textId="77777777" w:rsidR="00865722" w:rsidRPr="00865722" w:rsidRDefault="00865722" w:rsidP="0086572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  <w:i/>
                <w:iCs/>
              </w:rPr>
            </w:pPr>
          </w:p>
          <w:p w14:paraId="27B1B7C4" w14:textId="4BEDA794" w:rsidR="00C450D1" w:rsidRPr="006B111A" w:rsidRDefault="00C450D1" w:rsidP="00074E59">
            <w:pPr>
              <w:pStyle w:val="Heading4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Sergeant, Combat Engineer</w:t>
            </w:r>
          </w:p>
          <w:p w14:paraId="67E39DDC" w14:textId="34F603C4" w:rsidR="00C450D1" w:rsidRPr="006B111A" w:rsidRDefault="00C450D1" w:rsidP="00074E59">
            <w:pPr>
              <w:pStyle w:val="Date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12/2014 – 06/2016</w:t>
            </w:r>
          </w:p>
          <w:p w14:paraId="222C01F3" w14:textId="12A64FE4" w:rsidR="00C450D1" w:rsidRPr="006B111A" w:rsidRDefault="00C450D1" w:rsidP="00074E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Charged with the safety of fellow soldiers amidst highly volatile situations.</w:t>
            </w:r>
          </w:p>
          <w:p w14:paraId="4FFF97BA" w14:textId="1F5145F9" w:rsidR="00C450D1" w:rsidRPr="006B111A" w:rsidRDefault="00C450D1" w:rsidP="00074E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Responsibilities included, running communications in the war room as well as in the field.</w:t>
            </w:r>
          </w:p>
          <w:p w14:paraId="7C00B5CF" w14:textId="4ABB7838" w:rsidR="00C450D1" w:rsidRPr="006B111A" w:rsidRDefault="00C450D1" w:rsidP="00074E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Trained in Emergency first Aid</w:t>
            </w:r>
          </w:p>
          <w:p w14:paraId="0D5398E1" w14:textId="77777777" w:rsidR="00C450D1" w:rsidRPr="006B111A" w:rsidRDefault="00C450D1" w:rsidP="00074E59">
            <w:pPr>
              <w:spacing w:line="276" w:lineRule="auto"/>
              <w:rPr>
                <w:b/>
                <w:bCs/>
                <w:i/>
                <w:iCs/>
              </w:rPr>
            </w:pPr>
          </w:p>
          <w:p w14:paraId="5B1C9BCB" w14:textId="4402A80E" w:rsidR="00C450D1" w:rsidRPr="006B111A" w:rsidRDefault="00C450D1" w:rsidP="00074E59">
            <w:pPr>
              <w:pStyle w:val="Heading4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Fireside</w:t>
            </w:r>
            <w:r>
              <w:rPr>
                <w:bCs/>
                <w:i/>
                <w:iCs/>
              </w:rPr>
              <w:t>,</w:t>
            </w:r>
            <w:r w:rsidRPr="006B111A">
              <w:rPr>
                <w:b/>
                <w:bCs/>
                <w:i/>
                <w:iCs/>
              </w:rPr>
              <w:t xml:space="preserve"> Host</w:t>
            </w:r>
          </w:p>
          <w:p w14:paraId="7391B374" w14:textId="2F32DBE1" w:rsidR="00C450D1" w:rsidRPr="006B111A" w:rsidRDefault="00C450D1" w:rsidP="00074E59">
            <w:pPr>
              <w:pStyle w:val="Date"/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10/2020 – 06/2021</w:t>
            </w:r>
          </w:p>
          <w:p w14:paraId="379E5AE2" w14:textId="317F590E" w:rsidR="00C450D1" w:rsidRPr="006B111A" w:rsidRDefault="00C450D1" w:rsidP="00074E5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Provided exemplary customer service while aiding patrons with their needs in a fast</w:t>
            </w:r>
            <w:r>
              <w:rPr>
                <w:b/>
                <w:bCs/>
                <w:i/>
                <w:iCs/>
              </w:rPr>
              <w:t>-</w:t>
            </w:r>
            <w:r w:rsidRPr="006B111A">
              <w:rPr>
                <w:b/>
                <w:bCs/>
                <w:i/>
                <w:iCs/>
              </w:rPr>
              <w:t>paced environment</w:t>
            </w:r>
          </w:p>
          <w:p w14:paraId="5586BA5A" w14:textId="4464D7B8" w:rsidR="00C450D1" w:rsidRPr="006B111A" w:rsidRDefault="00C450D1" w:rsidP="00074E5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Managed reservations and tracked occupancy of the dining areas</w:t>
            </w:r>
          </w:p>
          <w:p w14:paraId="063F27D7" w14:textId="72B7B28E" w:rsidR="00C450D1" w:rsidRPr="006B111A" w:rsidRDefault="00C450D1" w:rsidP="00074E5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i/>
                <w:iCs/>
              </w:rPr>
            </w:pPr>
            <w:r w:rsidRPr="006B111A">
              <w:rPr>
                <w:b/>
                <w:bCs/>
                <w:i/>
                <w:iCs/>
              </w:rPr>
              <w:t>Monitored staff and diner activity to determine seating and workflow</w:t>
            </w:r>
          </w:p>
          <w:p w14:paraId="021E66F8" w14:textId="00C5FCEE" w:rsidR="00C450D1" w:rsidRPr="00C450D1" w:rsidRDefault="00C450D1" w:rsidP="00C450D1">
            <w:pPr>
              <w:pStyle w:val="Heading2"/>
              <w:spacing w:line="276" w:lineRule="auto"/>
              <w:rPr>
                <w:b/>
                <w:bCs/>
                <w:i/>
                <w:iCs/>
              </w:rPr>
            </w:pPr>
          </w:p>
        </w:tc>
        <w:tc>
          <w:tcPr>
            <w:tcW w:w="6470" w:type="dxa"/>
          </w:tcPr>
          <w:p w14:paraId="0B52F4F0" w14:textId="77777777" w:rsidR="00C450D1" w:rsidRPr="006B111A" w:rsidRDefault="00C450D1" w:rsidP="00074E59">
            <w:pPr>
              <w:pStyle w:val="Heading2"/>
              <w:spacing w:line="276" w:lineRule="auto"/>
              <w:rPr>
                <w:i/>
                <w:iCs/>
              </w:rPr>
            </w:pPr>
          </w:p>
        </w:tc>
      </w:tr>
    </w:tbl>
    <w:p w14:paraId="1A595946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810A" w14:textId="77777777" w:rsidR="00A20852" w:rsidRDefault="00A20852" w:rsidP="000C45FF">
      <w:r>
        <w:separator/>
      </w:r>
    </w:p>
  </w:endnote>
  <w:endnote w:type="continuationSeparator" w:id="0">
    <w:p w14:paraId="5613E59A" w14:textId="77777777" w:rsidR="00A20852" w:rsidRDefault="00A208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D5DA" w14:textId="77777777" w:rsidR="00A20852" w:rsidRDefault="00A20852" w:rsidP="000C45FF">
      <w:r>
        <w:separator/>
      </w:r>
    </w:p>
  </w:footnote>
  <w:footnote w:type="continuationSeparator" w:id="0">
    <w:p w14:paraId="6D533975" w14:textId="77777777" w:rsidR="00A20852" w:rsidRDefault="00A208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76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6497FD" wp14:editId="0527A4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20A"/>
    <w:multiLevelType w:val="hybridMultilevel"/>
    <w:tmpl w:val="836E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1FC5"/>
    <w:multiLevelType w:val="hybridMultilevel"/>
    <w:tmpl w:val="006C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7357"/>
    <w:multiLevelType w:val="hybridMultilevel"/>
    <w:tmpl w:val="221E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60E0"/>
    <w:multiLevelType w:val="hybridMultilevel"/>
    <w:tmpl w:val="5FCE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9342F"/>
    <w:multiLevelType w:val="hybridMultilevel"/>
    <w:tmpl w:val="5DFC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55A69"/>
    <w:multiLevelType w:val="hybridMultilevel"/>
    <w:tmpl w:val="63DE9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36543"/>
    <w:multiLevelType w:val="hybridMultilevel"/>
    <w:tmpl w:val="349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52BC"/>
    <w:multiLevelType w:val="hybridMultilevel"/>
    <w:tmpl w:val="58D435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79380A"/>
    <w:multiLevelType w:val="hybridMultilevel"/>
    <w:tmpl w:val="1372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30004">
    <w:abstractNumId w:val="6"/>
  </w:num>
  <w:num w:numId="2" w16cid:durableId="310794328">
    <w:abstractNumId w:val="7"/>
  </w:num>
  <w:num w:numId="3" w16cid:durableId="379092290">
    <w:abstractNumId w:val="1"/>
  </w:num>
  <w:num w:numId="4" w16cid:durableId="1960839149">
    <w:abstractNumId w:val="4"/>
  </w:num>
  <w:num w:numId="5" w16cid:durableId="169806154">
    <w:abstractNumId w:val="0"/>
  </w:num>
  <w:num w:numId="6" w16cid:durableId="1303466274">
    <w:abstractNumId w:val="3"/>
  </w:num>
  <w:num w:numId="7" w16cid:durableId="566764187">
    <w:abstractNumId w:val="5"/>
  </w:num>
  <w:num w:numId="8" w16cid:durableId="222760250">
    <w:abstractNumId w:val="2"/>
  </w:num>
  <w:num w:numId="9" w16cid:durableId="688678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BC"/>
    <w:rsid w:val="00036450"/>
    <w:rsid w:val="00074E59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6CB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111A"/>
    <w:rsid w:val="00715FCB"/>
    <w:rsid w:val="00743101"/>
    <w:rsid w:val="00764C9F"/>
    <w:rsid w:val="007775E1"/>
    <w:rsid w:val="007867A0"/>
    <w:rsid w:val="007927F5"/>
    <w:rsid w:val="007C5909"/>
    <w:rsid w:val="00802CA0"/>
    <w:rsid w:val="00865722"/>
    <w:rsid w:val="009260CD"/>
    <w:rsid w:val="00940A66"/>
    <w:rsid w:val="00952C25"/>
    <w:rsid w:val="00A20852"/>
    <w:rsid w:val="00A2118D"/>
    <w:rsid w:val="00A32522"/>
    <w:rsid w:val="00AD0A50"/>
    <w:rsid w:val="00AD67AE"/>
    <w:rsid w:val="00AD76E2"/>
    <w:rsid w:val="00B20152"/>
    <w:rsid w:val="00B359E4"/>
    <w:rsid w:val="00B46275"/>
    <w:rsid w:val="00B57D98"/>
    <w:rsid w:val="00B70850"/>
    <w:rsid w:val="00C066B6"/>
    <w:rsid w:val="00C37BA1"/>
    <w:rsid w:val="00C450D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1DCA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65722"/>
  </w:style>
  <w:style w:type="paragraph" w:styleId="Heading1">
    <w:name w:val="heading 1"/>
    <w:basedOn w:val="Normal"/>
    <w:next w:val="Normal"/>
    <w:link w:val="Heading1Char"/>
    <w:uiPriority w:val="9"/>
    <w:qFormat/>
    <w:rsid w:val="0086572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72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722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722"/>
    <w:pPr>
      <w:pBdr>
        <w:top w:val="dotted" w:sz="6" w:space="2" w:color="549E39" w:themeColor="accent1"/>
      </w:pBdr>
      <w:spacing w:before="20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22"/>
    <w:pPr>
      <w:pBdr>
        <w:bottom w:val="single" w:sz="6" w:space="1" w:color="549E39" w:themeColor="accent1"/>
      </w:pBdr>
      <w:spacing w:before="20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22"/>
    <w:pPr>
      <w:pBdr>
        <w:bottom w:val="dotted" w:sz="6" w:space="1" w:color="549E39" w:themeColor="accent1"/>
      </w:pBdr>
      <w:spacing w:before="20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22"/>
    <w:pPr>
      <w:spacing w:before="20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22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2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722"/>
    <w:rPr>
      <w:caps/>
      <w:spacing w:val="15"/>
      <w:shd w:val="clear" w:color="auto" w:fill="DAEFD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86572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72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865722"/>
    <w:rPr>
      <w:caps/>
      <w:color w:val="294E1C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572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66892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2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5722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65722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722"/>
    <w:rPr>
      <w:caps/>
      <w:color w:val="3E762A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226C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111A"/>
    <w:rPr>
      <w:color w:val="BA6906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22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22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22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2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2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5722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865722"/>
    <w:rPr>
      <w:b/>
      <w:bCs/>
    </w:rPr>
  </w:style>
  <w:style w:type="paragraph" w:styleId="NoSpacing">
    <w:name w:val="No Spacing"/>
    <w:uiPriority w:val="1"/>
    <w:qFormat/>
    <w:rsid w:val="00865722"/>
  </w:style>
  <w:style w:type="paragraph" w:styleId="Quote">
    <w:name w:val="Quote"/>
    <w:basedOn w:val="Normal"/>
    <w:next w:val="Normal"/>
    <w:link w:val="QuoteChar"/>
    <w:uiPriority w:val="29"/>
    <w:qFormat/>
    <w:rsid w:val="0086572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572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22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22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65722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65722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65722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65722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6572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117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ky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1D28C6169476A90786F9CBF14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CB05-0C0A-4092-8F7A-DA0E9C4257BF}"/>
      </w:docPartPr>
      <w:docPartBody>
        <w:p w:rsidR="000A23A3" w:rsidRDefault="006916BB" w:rsidP="006916BB">
          <w:pPr>
            <w:pStyle w:val="0BA1D28C6169476A90786F9CBF142C4E"/>
          </w:pPr>
          <w:r w:rsidRPr="00CB0055">
            <w:t>Contact</w:t>
          </w:r>
        </w:p>
      </w:docPartBody>
    </w:docPart>
    <w:docPart>
      <w:docPartPr>
        <w:name w:val="3BE997D62F99448895E1FBC9A775A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4631-7512-460B-8DB6-70DC25DCACF2}"/>
      </w:docPartPr>
      <w:docPartBody>
        <w:p w:rsidR="000A23A3" w:rsidRDefault="006916BB" w:rsidP="006916BB">
          <w:pPr>
            <w:pStyle w:val="3BE997D62F99448895E1FBC9A775A189"/>
          </w:pPr>
          <w:r w:rsidRPr="004D3011">
            <w:t>PHONE:</w:t>
          </w:r>
        </w:p>
      </w:docPartBody>
    </w:docPart>
    <w:docPart>
      <w:docPartPr>
        <w:name w:val="0D3C8BAEE9EF4CBAA6E1627724AD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0BEB-CE46-42D0-A460-A9C358B23A30}"/>
      </w:docPartPr>
      <w:docPartBody>
        <w:p w:rsidR="000A23A3" w:rsidRDefault="006916BB" w:rsidP="006916BB">
          <w:pPr>
            <w:pStyle w:val="0D3C8BAEE9EF4CBAA6E1627724ADD10C"/>
          </w:pPr>
          <w:r w:rsidRPr="004D3011">
            <w:t>WEBSITE:</w:t>
          </w:r>
        </w:p>
      </w:docPartBody>
    </w:docPart>
    <w:docPart>
      <w:docPartPr>
        <w:name w:val="A4349B7FD6534962BC090B0D986E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CCDF9-6A64-4A05-B856-EAAE1CAACA4D}"/>
      </w:docPartPr>
      <w:docPartBody>
        <w:p w:rsidR="000A23A3" w:rsidRDefault="006916BB" w:rsidP="006916BB">
          <w:pPr>
            <w:pStyle w:val="A4349B7FD6534962BC090B0D986E6049"/>
          </w:pPr>
          <w:r w:rsidRPr="004D3011">
            <w:t>EMAIL:</w:t>
          </w:r>
        </w:p>
      </w:docPartBody>
    </w:docPart>
    <w:docPart>
      <w:docPartPr>
        <w:name w:val="3D83E5879DC54FDF80A4CD9017EB2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B1E17-6620-4806-9D45-ABBC86D787E8}"/>
      </w:docPartPr>
      <w:docPartBody>
        <w:p w:rsidR="000A23A3" w:rsidRDefault="006916BB" w:rsidP="006916BB">
          <w:pPr>
            <w:pStyle w:val="3D83E5879DC54FDF80A4CD9017EB2294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BB"/>
    <w:rsid w:val="000A23A3"/>
    <w:rsid w:val="005B6D14"/>
    <w:rsid w:val="006916BB"/>
    <w:rsid w:val="006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916B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6BB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16BB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0BA1D28C6169476A90786F9CBF142C4E">
    <w:name w:val="0BA1D28C6169476A90786F9CBF142C4E"/>
    <w:rsid w:val="006916BB"/>
  </w:style>
  <w:style w:type="paragraph" w:customStyle="1" w:styleId="3BE997D62F99448895E1FBC9A775A189">
    <w:name w:val="3BE997D62F99448895E1FBC9A775A189"/>
    <w:rsid w:val="006916BB"/>
  </w:style>
  <w:style w:type="paragraph" w:customStyle="1" w:styleId="0D3C8BAEE9EF4CBAA6E1627724ADD10C">
    <w:name w:val="0D3C8BAEE9EF4CBAA6E1627724ADD10C"/>
    <w:rsid w:val="006916BB"/>
  </w:style>
  <w:style w:type="paragraph" w:customStyle="1" w:styleId="A4349B7FD6534962BC090B0D986E6049">
    <w:name w:val="A4349B7FD6534962BC090B0D986E6049"/>
    <w:rsid w:val="006916BB"/>
  </w:style>
  <w:style w:type="paragraph" w:customStyle="1" w:styleId="3D83E5879DC54FDF80A4CD9017EB2294">
    <w:name w:val="3D83E5879DC54FDF80A4CD9017EB2294"/>
    <w:rsid w:val="00691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396CE-CD86-4B6E-8D72-762F6F93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2023-05-07T18:35:00Z</dcterms:created>
  <dcterms:modified xsi:type="dcterms:W3CDTF">2023-05-08T01:21:00Z</dcterms:modified>
</cp:coreProperties>
</file>